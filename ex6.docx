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F5" w:rsidRDefault="00D04326">
      <w:pPr>
        <w:pStyle w:val="Title"/>
      </w:pPr>
      <w:r>
        <w:t>EX6</w:t>
      </w:r>
    </w:p>
    <w:p w:rsidR="00D36AF5" w:rsidRDefault="00D04326">
      <w:pPr>
        <w:pStyle w:val="Authors"/>
      </w:pPr>
      <w:r>
        <w:t>Chathura J Gunasekara</w:t>
      </w:r>
    </w:p>
    <w:p w:rsidR="00D36AF5" w:rsidRDefault="00D04326">
      <w:pPr>
        <w:pStyle w:val="Date"/>
      </w:pPr>
      <w:r>
        <w:t>Thursday, October 16, 2014</w:t>
      </w:r>
    </w:p>
    <w:p w:rsidR="00D36AF5" w:rsidRDefault="00D04326">
      <w:r>
        <w:t>1. a. Load the data</w:t>
      </w:r>
    </w:p>
    <w:p w:rsidR="00D36AF5" w:rsidRDefault="00D04326">
      <w:pPr>
        <w:pStyle w:val="Compact"/>
        <w:numPr>
          <w:ilvl w:val="0"/>
          <w:numId w:val="2"/>
        </w:numPr>
      </w:pPr>
      <w:r>
        <w:t>Use PCA to determine the effective dimension of the data which is number of PCA Componenents. There are two PCA compnenets which is the effective dimention.</w:t>
      </w:r>
    </w:p>
    <w:p w:rsidR="00D36AF5" w:rsidRDefault="00D04326">
      <w:pPr>
        <w:pStyle w:val="SourceCode"/>
      </w:pPr>
      <w:r>
        <w:rPr>
          <w:rStyle w:val="VerbatimChar"/>
        </w:rPr>
        <w:t>## [1] Using Scree Plot to check number of effective compents</w:t>
      </w:r>
    </w:p>
    <w:p w:rsidR="00D36AF5" w:rsidRDefault="00D04326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final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F6" w:rsidRDefault="00CC51F6">
      <w:r>
        <w:t>Effective Dimension = 2</w:t>
      </w:r>
    </w:p>
    <w:p w:rsidR="00D36AF5" w:rsidRDefault="00D04326">
      <w:pPr>
        <w:pStyle w:val="SourceCode"/>
      </w:pPr>
      <w:r>
        <w:rPr>
          <w:rStyle w:val="VerbatimChar"/>
        </w:rPr>
        <w:t>##          PC1     PC2</w:t>
      </w:r>
      <w:r>
        <w:br/>
      </w:r>
      <w:r>
        <w:rPr>
          <w:rStyle w:val="VerbatimChar"/>
        </w:rPr>
        <w:t>## [1,] -4.3037 -0.4040</w:t>
      </w:r>
      <w:r>
        <w:br/>
      </w:r>
      <w:r>
        <w:rPr>
          <w:rStyle w:val="VerbatimChar"/>
        </w:rPr>
        <w:t>## [2,</w:t>
      </w:r>
      <w:proofErr w:type="gramStart"/>
      <w:r>
        <w:rPr>
          <w:rStyle w:val="VerbatimChar"/>
        </w:rPr>
        <w:t>]  0.9983</w:t>
      </w:r>
      <w:proofErr w:type="gramEnd"/>
      <w:r>
        <w:rPr>
          <w:rStyle w:val="VerbatimChar"/>
        </w:rPr>
        <w:t xml:space="preserve">  0.4865</w:t>
      </w:r>
      <w:r>
        <w:br/>
      </w:r>
      <w:r>
        <w:rPr>
          <w:rStyle w:val="VerbatimChar"/>
        </w:rPr>
        <w:t>## [3,] -7.1414  1.4104</w:t>
      </w:r>
      <w:r>
        <w:br/>
      </w:r>
      <w:r>
        <w:rPr>
          <w:rStyle w:val="VerbatimChar"/>
        </w:rPr>
        <w:t>## [4,] -1.8086  1.1541</w:t>
      </w:r>
      <w:r>
        <w:br/>
      </w:r>
      <w:r>
        <w:rPr>
          <w:rStyle w:val="VerbatimChar"/>
        </w:rPr>
        <w:t>## [5,]  0.9883 -1.1921</w:t>
      </w:r>
      <w:r>
        <w:br/>
      </w:r>
      <w:r>
        <w:rPr>
          <w:rStyle w:val="VerbatimChar"/>
        </w:rPr>
        <w:t>## [6,]  5.5620  0.2265</w:t>
      </w:r>
    </w:p>
    <w:p w:rsidR="00D36AF5" w:rsidRDefault="00D04326">
      <w:r>
        <w:t>c.Using the created 2 PCs a traing and testing set is created.</w:t>
      </w:r>
    </w:p>
    <w:p w:rsidR="00D36AF5" w:rsidRDefault="00D04326">
      <w:pPr>
        <w:pStyle w:val="SourceCode"/>
      </w:pPr>
      <w:r>
        <w:rPr>
          <w:rStyle w:val="VerbatimChar"/>
        </w:rPr>
        <w:t>##     V1     PC1     PC2</w:t>
      </w:r>
      <w:r>
        <w:br/>
      </w:r>
      <w:r>
        <w:rPr>
          <w:rStyle w:val="VerbatimChar"/>
        </w:rPr>
        <w:t>## 1 22.5 -4.3037 -0.4040</w:t>
      </w:r>
      <w:r>
        <w:br/>
      </w:r>
      <w:r>
        <w:rPr>
          <w:rStyle w:val="VerbatimChar"/>
        </w:rPr>
        <w:t>## 2 40.1  0.9983  0.4865</w:t>
      </w:r>
      <w:r>
        <w:br/>
      </w:r>
      <w:r>
        <w:rPr>
          <w:rStyle w:val="VerbatimChar"/>
        </w:rPr>
        <w:t>## 3  8.4 -7.1414  1.4104</w:t>
      </w:r>
      <w:r>
        <w:br/>
      </w:r>
      <w:r>
        <w:rPr>
          <w:rStyle w:val="VerbatimChar"/>
        </w:rPr>
        <w:t>## 4  5.9 -1.8086  1.1541</w:t>
      </w:r>
      <w:r>
        <w:br/>
      </w:r>
      <w:r>
        <w:rPr>
          <w:rStyle w:val="VerbatimChar"/>
        </w:rPr>
        <w:lastRenderedPageBreak/>
        <w:t>## 5 25.5  0.9883 -1.1921</w:t>
      </w:r>
      <w:r>
        <w:br/>
      </w:r>
      <w:r>
        <w:rPr>
          <w:rStyle w:val="VerbatimChar"/>
        </w:rPr>
        <w:t>## 6 42.7  5.5620  0.2265</w:t>
      </w:r>
    </w:p>
    <w:p w:rsidR="00D36AF5" w:rsidRDefault="00D04326">
      <w:pPr>
        <w:pStyle w:val="Compact"/>
        <w:numPr>
          <w:ilvl w:val="0"/>
          <w:numId w:val="3"/>
        </w:numPr>
      </w:pPr>
      <w:r>
        <w:t>Ordinary Linear Regression</w:t>
      </w:r>
    </w:p>
    <w:p w:rsidR="00D36AF5" w:rsidRDefault="00D043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V1 ~ ., data = newdata)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-21.36  -7.01  -3.23   5.55  30.95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18.142      0.763   23.78  &lt; 2e-16 ***</w:t>
      </w:r>
      <w:r>
        <w:br/>
      </w:r>
      <w:r>
        <w:rPr>
          <w:rStyle w:val="VerbatimChar"/>
        </w:rPr>
        <w:t>## PC1            0.563      0.077    7.31  5.5e-12 ***</w:t>
      </w:r>
      <w:r>
        <w:br/>
      </w:r>
      <w:r>
        <w:rPr>
          <w:rStyle w:val="VerbatimChar"/>
        </w:rPr>
        <w:t>## PC2           -2.713      0.776   -3.49  0.00058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11.2 on 212 degrees of freedom</w:t>
      </w:r>
      <w:r>
        <w:br/>
      </w:r>
      <w:r>
        <w:rPr>
          <w:rStyle w:val="VerbatimChar"/>
        </w:rPr>
        <w:t xml:space="preserve">## Multiple R-squared:  0.236,  Adjusted R-squared:  0.229 </w:t>
      </w:r>
      <w:r>
        <w:br/>
      </w:r>
      <w:r>
        <w:rPr>
          <w:rStyle w:val="VerbatimChar"/>
        </w:rPr>
        <w:t>## F-statistic: 32.8 on 2 and 212 DF,  p-value: 3.9e-13</w:t>
      </w:r>
    </w:p>
    <w:p w:rsidR="00D36AF5" w:rsidRDefault="00D04326">
      <w:pPr>
        <w:pStyle w:val="SourceCode"/>
      </w:pPr>
      <w:r>
        <w:rPr>
          <w:rStyle w:val="VerbatimChar"/>
        </w:rPr>
        <w:t>## [1] Testing data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##     RMSE Rsquared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11.2484</w:t>
      </w:r>
      <w:proofErr w:type="gramEnd"/>
      <w:r>
        <w:rPr>
          <w:rStyle w:val="VerbatimChar"/>
        </w:rPr>
        <w:t xml:space="preserve">   0.1804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CC51F6" w:rsidTr="00CC51F6">
        <w:tc>
          <w:tcPr>
            <w:tcW w:w="3560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LM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CC51F6" w:rsidTr="00CC51F6">
        <w:tc>
          <w:tcPr>
            <w:tcW w:w="3560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11.2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11.2484</w:t>
            </w:r>
          </w:p>
        </w:tc>
      </w:tr>
      <w:tr w:rsidR="00CC51F6" w:rsidTr="00CC51F6">
        <w:tc>
          <w:tcPr>
            <w:tcW w:w="3560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0.236</w:t>
            </w:r>
          </w:p>
        </w:tc>
        <w:tc>
          <w:tcPr>
            <w:tcW w:w="3615" w:type="dxa"/>
          </w:tcPr>
          <w:p w:rsidR="00CC51F6" w:rsidRDefault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0.1804</w:t>
            </w:r>
          </w:p>
        </w:tc>
      </w:tr>
    </w:tbl>
    <w:p w:rsidR="00CC51F6" w:rsidRDefault="00CC51F6">
      <w:pPr>
        <w:pStyle w:val="SourceCode"/>
      </w:pPr>
    </w:p>
    <w:p w:rsidR="00D36AF5" w:rsidRDefault="00D04326">
      <w:pPr>
        <w:pStyle w:val="Compact"/>
        <w:numPr>
          <w:ilvl w:val="0"/>
          <w:numId w:val="4"/>
        </w:numPr>
      </w:pPr>
      <w:r>
        <w:t xml:space="preserve">Robust Linear </w:t>
      </w:r>
      <w:proofErr w:type="spellStart"/>
      <w:r>
        <w:t>Regresssion</w:t>
      </w:r>
      <w:proofErr w:type="spellEnd"/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rlm(formula = V1 ~ ., data = newdata)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-22.82  -5.36  -1.90   6.61  32.47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Value  Std. Error t value</w:t>
      </w:r>
      <w:r>
        <w:br/>
      </w:r>
      <w:r>
        <w:rPr>
          <w:rStyle w:val="VerbatimChar"/>
        </w:rPr>
        <w:t xml:space="preserve">## (Intercept) 16.897  0.714     23.649 </w:t>
      </w:r>
      <w:r>
        <w:br/>
      </w:r>
      <w:r>
        <w:rPr>
          <w:rStyle w:val="VerbatimChar"/>
        </w:rPr>
        <w:t xml:space="preserve">## PC1          0.598  0.072      8.286 </w:t>
      </w:r>
      <w:r>
        <w:br/>
      </w:r>
      <w:r>
        <w:rPr>
          <w:rStyle w:val="VerbatimChar"/>
        </w:rPr>
        <w:t xml:space="preserve">## PC2         -3.147  0.727     -4.327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8.45 on 212 degrees of freedom</w:t>
      </w:r>
    </w:p>
    <w:p w:rsidR="00CC51F6" w:rsidRDefault="00CC51F6">
      <w:pPr>
        <w:pStyle w:val="SourceCode"/>
      </w:pPr>
    </w:p>
    <w:p w:rsidR="00D36AF5" w:rsidRDefault="00D04326">
      <w:pPr>
        <w:pStyle w:val="SourceCode"/>
      </w:pPr>
      <w:r>
        <w:rPr>
          <w:rStyle w:val="VerbatimChar"/>
        </w:rPr>
        <w:lastRenderedPageBreak/>
        <w:t>## [1] Testing data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##     RMSE Rsquared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11.2518</w:t>
      </w:r>
      <w:proofErr w:type="gramEnd"/>
      <w:r>
        <w:rPr>
          <w:rStyle w:val="VerbatimChar"/>
        </w:rPr>
        <w:t xml:space="preserve">   0.1778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CC51F6" w:rsidTr="00CC51F6">
        <w:tc>
          <w:tcPr>
            <w:tcW w:w="3560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t>RLM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CC51F6" w:rsidTr="00CC51F6">
        <w:tc>
          <w:tcPr>
            <w:tcW w:w="3560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8.45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 xml:space="preserve">11.2518   </w:t>
            </w:r>
          </w:p>
        </w:tc>
      </w:tr>
      <w:tr w:rsidR="00CC51F6" w:rsidTr="00CC51F6">
        <w:tc>
          <w:tcPr>
            <w:tcW w:w="3560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-</w:t>
            </w:r>
          </w:p>
        </w:tc>
        <w:tc>
          <w:tcPr>
            <w:tcW w:w="3615" w:type="dxa"/>
          </w:tcPr>
          <w:p w:rsidR="00CC51F6" w:rsidRDefault="00CC51F6" w:rsidP="00CC51F6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0.1778</w:t>
            </w:r>
          </w:p>
        </w:tc>
      </w:tr>
    </w:tbl>
    <w:p w:rsidR="00CC51F6" w:rsidRDefault="00CC51F6">
      <w:pPr>
        <w:pStyle w:val="SourceCode"/>
      </w:pPr>
    </w:p>
    <w:p w:rsidR="00D36AF5" w:rsidRDefault="00D04326">
      <w:pPr>
        <w:pStyle w:val="Compact"/>
        <w:numPr>
          <w:ilvl w:val="0"/>
          <w:numId w:val="5"/>
        </w:numPr>
      </w:pPr>
      <w:r>
        <w:t>Partial Least Squares</w:t>
      </w:r>
    </w:p>
    <w:p w:rsidR="00D36AF5" w:rsidRDefault="00D0432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D36AF5" w:rsidRDefault="00D04326">
      <w:pPr>
        <w:pStyle w:val="SourceCode"/>
      </w:pPr>
      <w:r>
        <w:rPr>
          <w:rStyle w:val="VerbatimChar"/>
        </w:rPr>
        <w:t xml:space="preserve">## Data:    X dimension: 215 2 </w:t>
      </w:r>
      <w:r>
        <w:br/>
      </w:r>
      <w:r>
        <w:rPr>
          <w:rStyle w:val="VerbatimChar"/>
        </w:rPr>
        <w:t>##  Y dimension: 215 1</w:t>
      </w:r>
      <w:r>
        <w:br/>
      </w:r>
      <w:r>
        <w:rPr>
          <w:rStyle w:val="VerbatimChar"/>
        </w:rPr>
        <w:t>## Fit method: kernelpls</w:t>
      </w:r>
      <w:r>
        <w:br/>
      </w:r>
      <w:r>
        <w:rPr>
          <w:rStyle w:val="VerbatimChar"/>
        </w:rPr>
        <w:t>## Number of components considered: 2</w:t>
      </w:r>
      <w:r>
        <w:br/>
      </w:r>
      <w:r>
        <w:rPr>
          <w:rStyle w:val="VerbatimChar"/>
        </w:rPr>
        <w:t>## TRAINING: % variance explained</w:t>
      </w:r>
      <w:r>
        <w:br/>
      </w:r>
      <w:r>
        <w:rPr>
          <w:rStyle w:val="VerbatimChar"/>
        </w:rPr>
        <w:t>##     1 comps  2 comps</w:t>
      </w:r>
      <w:r>
        <w:br/>
      </w:r>
      <w:r>
        <w:rPr>
          <w:rStyle w:val="VerbatimChar"/>
        </w:rPr>
        <w:t>## X     99.02   100.00</w:t>
      </w:r>
      <w:r>
        <w:br/>
      </w:r>
      <w:r>
        <w:rPr>
          <w:rStyle w:val="VerbatimChar"/>
        </w:rPr>
        <w:t>## V1    19.32    23.63</w:t>
      </w:r>
    </w:p>
    <w:p w:rsidR="00D36AF5" w:rsidRDefault="00D04326">
      <w:pPr>
        <w:pStyle w:val="SourceCode"/>
      </w:pPr>
      <w:r>
        <w:rPr>
          <w:rStyle w:val="VerbatimChar"/>
        </w:rPr>
        <w:t>## [1] Testing data</w:t>
      </w:r>
    </w:p>
    <w:p w:rsidR="00D36AF5" w:rsidRDefault="00D04326">
      <w:pPr>
        <w:pStyle w:val="SourceCode"/>
      </w:pPr>
      <w:r>
        <w:rPr>
          <w:rStyle w:val="VerbatimChar"/>
        </w:rPr>
        <w:t>## , , 1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V1</w:t>
      </w:r>
      <w:r>
        <w:br/>
      </w:r>
      <w:r>
        <w:rPr>
          <w:rStyle w:val="VerbatimChar"/>
        </w:rPr>
        <w:t>## 12  9.787</w:t>
      </w:r>
      <w:r>
        <w:br/>
      </w:r>
      <w:r>
        <w:rPr>
          <w:rStyle w:val="VerbatimChar"/>
        </w:rPr>
        <w:t>## 14 20.600</w:t>
      </w:r>
      <w:r>
        <w:br/>
      </w:r>
      <w:r>
        <w:rPr>
          <w:rStyle w:val="VerbatimChar"/>
        </w:rPr>
        <w:t>## 15 22.573</w:t>
      </w:r>
      <w:r>
        <w:br/>
      </w:r>
      <w:r>
        <w:rPr>
          <w:rStyle w:val="VerbatimChar"/>
        </w:rPr>
        <w:t>## 19 18.874</w:t>
      </w:r>
      <w:r>
        <w:br/>
      </w:r>
      <w:r>
        <w:rPr>
          <w:rStyle w:val="VerbatimChar"/>
        </w:rPr>
        <w:t>## 24 25.275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V1</w:t>
      </w:r>
      <w:r>
        <w:br/>
      </w:r>
      <w:r>
        <w:rPr>
          <w:rStyle w:val="VerbatimChar"/>
        </w:rPr>
        <w:t>## 12 12.24</w:t>
      </w:r>
      <w:r>
        <w:br/>
      </w:r>
      <w:r>
        <w:rPr>
          <w:rStyle w:val="VerbatimChar"/>
        </w:rPr>
        <w:t>## 14 19.71</w:t>
      </w:r>
      <w:r>
        <w:br/>
      </w:r>
      <w:r>
        <w:rPr>
          <w:rStyle w:val="VerbatimChar"/>
        </w:rPr>
        <w:t>## 15 22.05</w:t>
      </w:r>
      <w:r>
        <w:br/>
      </w:r>
      <w:r>
        <w:rPr>
          <w:rStyle w:val="VerbatimChar"/>
        </w:rPr>
        <w:t>## 19 21.43</w:t>
      </w:r>
      <w:r>
        <w:br/>
      </w:r>
      <w:r>
        <w:rPr>
          <w:rStyle w:val="VerbatimChar"/>
        </w:rPr>
        <w:t>## 24 25.75</w:t>
      </w:r>
    </w:p>
    <w:p w:rsidR="00F32858" w:rsidRDefault="00D04326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Partial Least Squares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215 samples</w:t>
      </w:r>
      <w:r>
        <w:br/>
      </w:r>
      <w:r>
        <w:rPr>
          <w:rStyle w:val="VerbatimChar"/>
        </w:rPr>
        <w:t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centered, scaled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215, 215, 215, 215, 215, </w:t>
      </w:r>
      <w:proofErr w:type="gramStart"/>
      <w:r>
        <w:rPr>
          <w:rStyle w:val="VerbatimChar"/>
        </w:rPr>
        <w:t>215, ...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</w:t>
      </w:r>
      <w:proofErr w:type="spellStart"/>
      <w:r>
        <w:rPr>
          <w:rStyle w:val="VerbatimChar"/>
        </w:rPr>
        <w:t>Rsquared</w:t>
      </w:r>
      <w:proofErr w:type="spellEnd"/>
      <w:r>
        <w:rPr>
          <w:rStyle w:val="VerbatimChar"/>
        </w:rPr>
        <w:t xml:space="preserve">  RMSE SD  </w:t>
      </w:r>
      <w:proofErr w:type="spellStart"/>
      <w:r>
        <w:rPr>
          <w:rStyle w:val="VerbatimChar"/>
        </w:rPr>
        <w:t>Rsquared</w:t>
      </w:r>
      <w:proofErr w:type="spellEnd"/>
      <w:r>
        <w:rPr>
          <w:rStyle w:val="VerbatimChar"/>
        </w:rPr>
        <w:t xml:space="preserve"> SD</w:t>
      </w:r>
      <w:r>
        <w:br/>
      </w:r>
      <w:r>
        <w:rPr>
          <w:rStyle w:val="VerbatimChar"/>
        </w:rPr>
        <w:t xml:space="preserve">##   11    0.2       0.7      0.06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</w:t>
      </w:r>
      <w:proofErr w:type="spellStart"/>
      <w:r>
        <w:rPr>
          <w:rStyle w:val="VerbatimChar"/>
        </w:rPr>
        <w:t>ncomp</w:t>
      </w:r>
      <w:proofErr w:type="spellEnd"/>
      <w:r>
        <w:rPr>
          <w:rStyle w:val="VerbatimChar"/>
        </w:rPr>
        <w:t>' was held constant at a value of 1</w:t>
      </w:r>
      <w:r>
        <w:br/>
      </w:r>
      <w:r>
        <w:rPr>
          <w:rStyle w:val="VerbatimChar"/>
        </w:rPr>
        <w:t>##</w:t>
      </w:r>
      <w:r w:rsidR="00F32858">
        <w:rPr>
          <w:rStyle w:val="VerbatimChar"/>
        </w:rPr>
        <w:t xml:space="preserve"> Testing set:</w:t>
      </w:r>
    </w:p>
    <w:p w:rsidR="00F32858" w:rsidRPr="00F32858" w:rsidRDefault="00F32858" w:rsidP="00F3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##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Pr="00F328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RMSE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F328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Rsquared</w:t>
      </w:r>
      <w:proofErr w:type="spellEnd"/>
      <w:r w:rsidRPr="00F328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F32858" w:rsidRPr="00F32858" w:rsidRDefault="00F32858" w:rsidP="00F3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##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Pr="00F328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13.2599847  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Pr="00F3285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0.0688547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 </w:t>
      </w:r>
    </w:p>
    <w:p w:rsidR="00FE69BC" w:rsidRDefault="00FE69BC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FE69BC" w:rsidTr="00FE69BC">
        <w:tc>
          <w:tcPr>
            <w:tcW w:w="3560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t>PLS</w:t>
            </w:r>
          </w:p>
        </w:tc>
        <w:tc>
          <w:tcPr>
            <w:tcW w:w="3615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FE69BC" w:rsidTr="00FE69BC">
        <w:tc>
          <w:tcPr>
            <w:tcW w:w="3560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11</w:t>
            </w:r>
          </w:p>
        </w:tc>
        <w:tc>
          <w:tcPr>
            <w:tcW w:w="3615" w:type="dxa"/>
          </w:tcPr>
          <w:p w:rsidR="00FE69BC" w:rsidRDefault="00F32858" w:rsidP="00FE69BC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13.2599</w:t>
            </w:r>
            <w:r w:rsidR="00FE69BC">
              <w:rPr>
                <w:rStyle w:val="VerbatimChar"/>
              </w:rPr>
              <w:t xml:space="preserve"> </w:t>
            </w:r>
          </w:p>
        </w:tc>
      </w:tr>
      <w:tr w:rsidR="00FE69BC" w:rsidTr="00FE69BC">
        <w:tc>
          <w:tcPr>
            <w:tcW w:w="3560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FE69BC" w:rsidRDefault="00FE69BC" w:rsidP="00FE69BC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0.2</w:t>
            </w:r>
          </w:p>
        </w:tc>
        <w:tc>
          <w:tcPr>
            <w:tcW w:w="3615" w:type="dxa"/>
          </w:tcPr>
          <w:p w:rsidR="00FE69BC" w:rsidRDefault="00F32858" w:rsidP="00FE69BC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</w:t>
            </w:r>
            <w:r w:rsidRPr="00F3285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 xml:space="preserve"> 0688547</w:t>
            </w:r>
          </w:p>
        </w:tc>
      </w:tr>
    </w:tbl>
    <w:p w:rsidR="00FE69BC" w:rsidRDefault="00FE69BC">
      <w:pPr>
        <w:pStyle w:val="SourceCode"/>
      </w:pPr>
    </w:p>
    <w:p w:rsidR="00D36AF5" w:rsidRDefault="00D04326">
      <w:proofErr w:type="gramStart"/>
      <w:r>
        <w:t>iv.ridge</w:t>
      </w:r>
      <w:proofErr w:type="gramEnd"/>
      <w:r>
        <w:t xml:space="preserve"> regresssion</w:t>
      </w:r>
    </w:p>
    <w:p w:rsidR="00D36AF5" w:rsidRDefault="00D04326">
      <w:pPr>
        <w:pStyle w:val="SourceCode"/>
      </w:pPr>
      <w:r>
        <w:rPr>
          <w:rStyle w:val="VerbatimChar"/>
        </w:rPr>
        <w:t>## Loading required package: lars</w:t>
      </w:r>
      <w:r>
        <w:br/>
      </w:r>
      <w:r>
        <w:rPr>
          <w:rStyle w:val="VerbatimChar"/>
        </w:rPr>
        <w:t>## Loaded lars 1.2</w:t>
      </w:r>
    </w:p>
    <w:p w:rsidR="00D36AF5" w:rsidRDefault="00D04326">
      <w:pPr>
        <w:pStyle w:val="SourceCode"/>
      </w:pPr>
      <w:r>
        <w:rPr>
          <w:rStyle w:val="VerbatimChar"/>
        </w:rPr>
        <w:t xml:space="preserve">##    12    14    15    19    24    25 </w:t>
      </w:r>
      <w:r>
        <w:br/>
      </w:r>
      <w:r>
        <w:rPr>
          <w:rStyle w:val="VerbatimChar"/>
        </w:rPr>
        <w:t>## 12.78 20.09 22.56 22.31 26.52 20.78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## Ridge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161 samples</w:t>
      </w:r>
      <w:r>
        <w:br/>
      </w:r>
      <w:r>
        <w:rPr>
          <w:rStyle w:val="VerbatimChar"/>
        </w:rPr>
        <w:t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centered, scaled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161, 161, 161, 161, 161, 161,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lambda  RMSE  Rsquared  RMSE SD  Rsquared SD</w:t>
      </w:r>
      <w:r>
        <w:br/>
      </w:r>
      <w:r>
        <w:rPr>
          <w:rStyle w:val="VerbatimChar"/>
        </w:rPr>
        <w:t xml:space="preserve">##   0.000   11    0.3       0.7      0.08       </w:t>
      </w:r>
      <w:r>
        <w:br/>
      </w:r>
      <w:r>
        <w:rPr>
          <w:rStyle w:val="VerbatimChar"/>
        </w:rPr>
        <w:t xml:space="preserve">##   0.007   11    0.3       0.7      0.08       </w:t>
      </w:r>
      <w:r>
        <w:br/>
      </w:r>
      <w:r>
        <w:rPr>
          <w:rStyle w:val="VerbatimChar"/>
        </w:rPr>
        <w:lastRenderedPageBreak/>
        <w:t xml:space="preserve">##   0.014   11    0.3       0.7      0.08       </w:t>
      </w:r>
      <w:r>
        <w:br/>
      </w:r>
      <w:r>
        <w:rPr>
          <w:rStyle w:val="VerbatimChar"/>
        </w:rPr>
        <w:t xml:space="preserve">##   0.021   11    0.3       0.7      0.08       </w:t>
      </w:r>
      <w:r>
        <w:br/>
      </w:r>
      <w:r>
        <w:rPr>
          <w:rStyle w:val="VerbatimChar"/>
        </w:rPr>
        <w:t xml:space="preserve">##   0.029   11    0.3       0.7      0.08       </w:t>
      </w:r>
      <w:r>
        <w:br/>
      </w:r>
      <w:r>
        <w:rPr>
          <w:rStyle w:val="VerbatimChar"/>
        </w:rPr>
        <w:t xml:space="preserve">##   0.036   11    0.3       0.7      0.08       </w:t>
      </w:r>
      <w:r>
        <w:br/>
      </w:r>
      <w:r>
        <w:rPr>
          <w:rStyle w:val="VerbatimChar"/>
        </w:rPr>
        <w:t xml:space="preserve">##   0.043   11    0.3       0.7      0.08       </w:t>
      </w:r>
      <w:r>
        <w:br/>
      </w:r>
      <w:r>
        <w:rPr>
          <w:rStyle w:val="VerbatimChar"/>
        </w:rPr>
        <w:t xml:space="preserve">##   0.050   11    0.3       0.7      0.08       </w:t>
      </w:r>
      <w:r>
        <w:br/>
      </w:r>
      <w:r>
        <w:rPr>
          <w:rStyle w:val="VerbatimChar"/>
        </w:rPr>
        <w:t xml:space="preserve">##   0.057   11    0.3       0.7      0.08       </w:t>
      </w:r>
      <w:r>
        <w:br/>
      </w:r>
      <w:r>
        <w:rPr>
          <w:rStyle w:val="VerbatimChar"/>
        </w:rPr>
        <w:t xml:space="preserve">##   0.064   11    0.3       0.7      0.08       </w:t>
      </w:r>
      <w:r>
        <w:br/>
      </w:r>
      <w:r>
        <w:rPr>
          <w:rStyle w:val="VerbatimChar"/>
        </w:rPr>
        <w:t xml:space="preserve">##   0.071   11    0.3       0.7      0.08       </w:t>
      </w:r>
      <w:r>
        <w:br/>
      </w:r>
      <w:r>
        <w:rPr>
          <w:rStyle w:val="VerbatimChar"/>
        </w:rPr>
        <w:t xml:space="preserve">##   0.079   11    0.3       0.7      0.08       </w:t>
      </w:r>
      <w:r>
        <w:br/>
      </w:r>
      <w:r>
        <w:rPr>
          <w:rStyle w:val="VerbatimChar"/>
        </w:rPr>
        <w:t xml:space="preserve">##   0.086   11    0.3       0.7      0.08       </w:t>
      </w:r>
      <w:r>
        <w:br/>
      </w:r>
      <w:r>
        <w:rPr>
          <w:rStyle w:val="VerbatimChar"/>
        </w:rPr>
        <w:t xml:space="preserve">##   0.093   11    0.3       0.7      0.08       </w:t>
      </w:r>
      <w:r>
        <w:br/>
      </w:r>
      <w:r>
        <w:rPr>
          <w:rStyle w:val="VerbatimChar"/>
        </w:rPr>
        <w:t xml:space="preserve">##   0.100   11    0.3       0.7      0.08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 the smallest value.</w:t>
      </w:r>
      <w:r>
        <w:br/>
      </w:r>
      <w:r>
        <w:rPr>
          <w:rStyle w:val="VerbatimChar"/>
        </w:rPr>
        <w:t>## The final value used for the model was lambda = 0.1.</w:t>
      </w:r>
    </w:p>
    <w:p w:rsidR="001D38B1" w:rsidRDefault="001D38B1">
      <w:pPr>
        <w:pStyle w:val="SourceCode"/>
        <w:rPr>
          <w:rStyle w:val="VerbatimChar"/>
        </w:rPr>
      </w:pPr>
      <w:r>
        <w:rPr>
          <w:rStyle w:val="VerbatimChar"/>
        </w:rPr>
        <w:t># For Testing set</w:t>
      </w:r>
    </w:p>
    <w:p w:rsidR="001D38B1" w:rsidRPr="001D38B1" w:rsidRDefault="001D38B1" w:rsidP="001D38B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VerbatimChar"/>
        </w:rPr>
        <w:t xml:space="preserve">## </w:t>
      </w:r>
      <w:r w:rsidRPr="001D38B1">
        <w:rPr>
          <w:rFonts w:ascii="Lucida Console" w:hAnsi="Lucida Console"/>
          <w:color w:val="000000"/>
          <w:shd w:val="clear" w:color="auto" w:fill="E1E2E5"/>
        </w:rPr>
        <w:t xml:space="preserve">RMSE    </w:t>
      </w:r>
      <w:proofErr w:type="spellStart"/>
      <w:r w:rsidRPr="001D38B1">
        <w:rPr>
          <w:rFonts w:ascii="Lucida Console" w:hAnsi="Lucida Console"/>
          <w:color w:val="000000"/>
          <w:shd w:val="clear" w:color="auto" w:fill="E1E2E5"/>
        </w:rPr>
        <w:t>Rsquared</w:t>
      </w:r>
      <w:proofErr w:type="spellEnd"/>
      <w:r w:rsidRPr="001D38B1"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1D38B1" w:rsidRPr="001D38B1" w:rsidRDefault="001D38B1" w:rsidP="001D3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D38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13.41521188  0.06744405</w:t>
      </w:r>
      <w:proofErr w:type="gramEnd"/>
    </w:p>
    <w:p w:rsidR="001D38B1" w:rsidRDefault="001D38B1">
      <w:pPr>
        <w:pStyle w:val="SourceCode"/>
        <w:rPr>
          <w:rStyle w:val="VerbatimChar"/>
        </w:rPr>
      </w:pPr>
    </w:p>
    <w:p w:rsidR="00F32858" w:rsidRDefault="00F32858">
      <w:pPr>
        <w:pStyle w:val="SourceCode"/>
        <w:rPr>
          <w:rStyle w:val="VerbatimChar"/>
        </w:rPr>
      </w:pPr>
    </w:p>
    <w:p w:rsidR="00F32858" w:rsidRDefault="00F32858">
      <w:pPr>
        <w:pStyle w:val="SourceCode"/>
        <w:rPr>
          <w:rStyle w:val="Verbatim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F32858" w:rsidTr="00F32858">
        <w:tc>
          <w:tcPr>
            <w:tcW w:w="3560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t>PLS</w:t>
            </w:r>
          </w:p>
        </w:tc>
        <w:tc>
          <w:tcPr>
            <w:tcW w:w="3615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F32858" w:rsidTr="00F32858">
        <w:tc>
          <w:tcPr>
            <w:tcW w:w="3560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11</w:t>
            </w:r>
          </w:p>
        </w:tc>
        <w:tc>
          <w:tcPr>
            <w:tcW w:w="3615" w:type="dxa"/>
          </w:tcPr>
          <w:p w:rsidR="00F32858" w:rsidRDefault="001D38B1" w:rsidP="00F32858">
            <w:pPr>
              <w:pStyle w:val="SourceCode"/>
              <w:shd w:val="clear" w:color="auto" w:fill="auto"/>
            </w:pPr>
            <w:r w:rsidRPr="001D38B1">
              <w:rPr>
                <w:rStyle w:val="VerbatimChar"/>
              </w:rPr>
              <w:t xml:space="preserve">13.41521188  </w:t>
            </w:r>
          </w:p>
        </w:tc>
      </w:tr>
      <w:tr w:rsidR="00F32858" w:rsidTr="00F32858">
        <w:tc>
          <w:tcPr>
            <w:tcW w:w="3560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F32858" w:rsidRDefault="00F32858" w:rsidP="00F32858">
            <w:pPr>
              <w:pStyle w:val="SourceCode"/>
              <w:shd w:val="clear" w:color="auto" w:fill="auto"/>
            </w:pPr>
            <w:r>
              <w:rPr>
                <w:rStyle w:val="VerbatimChar"/>
              </w:rPr>
              <w:t>0.3</w:t>
            </w:r>
          </w:p>
        </w:tc>
        <w:tc>
          <w:tcPr>
            <w:tcW w:w="3615" w:type="dxa"/>
          </w:tcPr>
          <w:p w:rsidR="00F32858" w:rsidRDefault="001D38B1" w:rsidP="00F32858">
            <w:pPr>
              <w:pStyle w:val="SourceCode"/>
              <w:shd w:val="clear" w:color="auto" w:fill="auto"/>
            </w:pPr>
            <w:r w:rsidRPr="001D38B1">
              <w:rPr>
                <w:rStyle w:val="VerbatimChar"/>
              </w:rPr>
              <w:t>0.06744405</w:t>
            </w:r>
          </w:p>
        </w:tc>
      </w:tr>
    </w:tbl>
    <w:p w:rsidR="00F32858" w:rsidRDefault="00F32858">
      <w:pPr>
        <w:pStyle w:val="SourceCode"/>
      </w:pPr>
    </w:p>
    <w:p w:rsidR="00D36AF5" w:rsidRDefault="00D04326">
      <w:proofErr w:type="gramStart"/>
      <w:r>
        <w:t>v.lasso</w:t>
      </w:r>
      <w:proofErr w:type="gramEnd"/>
      <w:r>
        <w:t xml:space="preserve"> model</w:t>
      </w:r>
    </w:p>
    <w:p w:rsidR="00D36AF5" w:rsidRDefault="00D04326">
      <w:pPr>
        <w:pStyle w:val="SourceCode"/>
      </w:pPr>
      <w:r>
        <w:rPr>
          <w:rStyle w:val="VerbatimChar"/>
        </w:rPr>
        <w:t>## [1] "s"        "fraction" "mode"     "fit"</w:t>
      </w:r>
    </w:p>
    <w:p w:rsidR="00D36AF5" w:rsidRDefault="00D04326">
      <w:pPr>
        <w:pStyle w:val="SourceCode"/>
      </w:pPr>
      <w:r>
        <w:rPr>
          <w:rStyle w:val="VerbatimChar"/>
        </w:rPr>
        <w:t xml:space="preserve">##    12    14    15    19    24    25 </w:t>
      </w:r>
      <w:r>
        <w:br/>
      </w:r>
      <w:r>
        <w:rPr>
          <w:rStyle w:val="VerbatimChar"/>
        </w:rPr>
        <w:t>## 17.07 18.82 19.14 18.54 19.57 18.46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 xml:space="preserve">##     PC1     PC2 </w:t>
      </w:r>
      <w:r>
        <w:br/>
      </w:r>
      <w:r>
        <w:rPr>
          <w:rStyle w:val="VerbatimChar"/>
        </w:rPr>
        <w:t>## 0.09093 0.00000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A61725" w:rsidTr="000E3BAE">
        <w:tc>
          <w:tcPr>
            <w:tcW w:w="3560" w:type="dxa"/>
          </w:tcPr>
          <w:p w:rsidR="00A61725" w:rsidRDefault="00A61725" w:rsidP="000E3BAE">
            <w:pPr>
              <w:pStyle w:val="SourceCode"/>
              <w:shd w:val="clear" w:color="auto" w:fill="auto"/>
            </w:pPr>
            <w:r>
              <w:t>Lasso</w:t>
            </w: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A61725" w:rsidTr="000E3BAE">
        <w:tc>
          <w:tcPr>
            <w:tcW w:w="3560" w:type="dxa"/>
          </w:tcPr>
          <w:p w:rsidR="00A61725" w:rsidRDefault="00A61725" w:rsidP="000E3BAE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</w:p>
        </w:tc>
      </w:tr>
      <w:tr w:rsidR="00A61725" w:rsidTr="000E3BAE">
        <w:tc>
          <w:tcPr>
            <w:tcW w:w="3560" w:type="dxa"/>
          </w:tcPr>
          <w:p w:rsidR="00A61725" w:rsidRDefault="00A61725" w:rsidP="000E3BAE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</w:p>
        </w:tc>
        <w:tc>
          <w:tcPr>
            <w:tcW w:w="3615" w:type="dxa"/>
          </w:tcPr>
          <w:p w:rsidR="00A61725" w:rsidRDefault="00A61725" w:rsidP="000E3BAE">
            <w:pPr>
              <w:pStyle w:val="SourceCode"/>
              <w:shd w:val="clear" w:color="auto" w:fill="auto"/>
            </w:pPr>
          </w:p>
        </w:tc>
      </w:tr>
    </w:tbl>
    <w:p w:rsidR="00A61725" w:rsidRDefault="00A61725">
      <w:pPr>
        <w:pStyle w:val="SourceCode"/>
        <w:rPr>
          <w:rStyle w:val="VerbatimChar"/>
        </w:rPr>
      </w:pPr>
    </w:p>
    <w:p w:rsidR="00A61725" w:rsidRDefault="00A61725">
      <w:pPr>
        <w:pStyle w:val="SourceCode"/>
      </w:pPr>
      <w:proofErr w:type="gramStart"/>
      <w:r>
        <w:lastRenderedPageBreak/>
        <w:t>vi</w:t>
      </w:r>
      <w:proofErr w:type="gramEnd"/>
      <w:r>
        <w:t xml:space="preserve">. </w:t>
      </w:r>
      <w:proofErr w:type="spellStart"/>
      <w:r>
        <w:t>Elasticnet</w:t>
      </w:r>
      <w:proofErr w:type="spellEnd"/>
      <w:r>
        <w:t xml:space="preserve"> Model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proofErr w:type="spell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enet</w:t>
      </w:r>
      <w:proofErr w:type="spell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(x = </w:t>
      </w:r>
      <w:proofErr w:type="spellStart"/>
      <w:proofErr w:type="gram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as.matrix</w:t>
      </w:r>
      <w:proofErr w:type="spell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train[, 2:3]), y = train$V1, lambda = 0.01, 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normalize = TRUE)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Sequence </w:t>
      </w:r>
      <w:proofErr w:type="gram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  moves</w:t>
      </w:r>
      <w:proofErr w:type="gram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PC1 PC2  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proofErr w:type="spell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Var</w:t>
      </w:r>
      <w:proofErr w:type="spell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1   2 3</w:t>
      </w:r>
    </w:p>
    <w:p w:rsid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Step   1   2 3</w:t>
      </w:r>
    </w:p>
    <w:p w:rsid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Train: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RMSE   </w:t>
      </w:r>
      <w:proofErr w:type="spell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Rsquared</w:t>
      </w:r>
      <w:proofErr w:type="spell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11.9736733  0.2735589</w:t>
      </w:r>
      <w:proofErr w:type="gramEnd"/>
    </w:p>
    <w:p w:rsidR="00A61725" w:rsidRDefault="00A61725">
      <w:pPr>
        <w:pStyle w:val="SourceCode"/>
      </w:pPr>
      <w:r>
        <w:t>Test:</w:t>
      </w:r>
    </w:p>
    <w:p w:rsidR="00A61725" w:rsidRP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RMSE    </w:t>
      </w:r>
      <w:proofErr w:type="spell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Rsquared</w:t>
      </w:r>
      <w:proofErr w:type="spell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A61725" w:rsidRDefault="00A61725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13.39399783  0.04264157</w:t>
      </w:r>
      <w:proofErr w:type="gramEnd"/>
      <w:r w:rsidRPr="00A6172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0E3BAE" w:rsidRDefault="000E3BAE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615"/>
        <w:gridCol w:w="3615"/>
      </w:tblGrid>
      <w:tr w:rsidR="000E3BAE" w:rsidTr="000E3BAE">
        <w:tc>
          <w:tcPr>
            <w:tcW w:w="3560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proofErr w:type="spellStart"/>
            <w:r>
              <w:t>Elasticnet</w:t>
            </w:r>
            <w:proofErr w:type="spellEnd"/>
          </w:p>
        </w:tc>
        <w:tc>
          <w:tcPr>
            <w:tcW w:w="3615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>
              <w:t>Training Data</w:t>
            </w:r>
          </w:p>
        </w:tc>
        <w:tc>
          <w:tcPr>
            <w:tcW w:w="3615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>
              <w:t>Testing Data</w:t>
            </w:r>
          </w:p>
        </w:tc>
      </w:tr>
      <w:tr w:rsidR="000E3BAE" w:rsidTr="000E3BAE">
        <w:tc>
          <w:tcPr>
            <w:tcW w:w="3560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>
              <w:t>RMSE</w:t>
            </w:r>
          </w:p>
        </w:tc>
        <w:tc>
          <w:tcPr>
            <w:tcW w:w="3615" w:type="dxa"/>
            <w:shd w:val="clear" w:color="auto" w:fill="auto"/>
          </w:tcPr>
          <w:p w:rsidR="000E3BAE" w:rsidRDefault="000E3BAE" w:rsidP="000E3BAE">
            <w:pPr>
              <w:pStyle w:val="SourceCode"/>
              <w:shd w:val="clear" w:color="auto" w:fill="auto"/>
            </w:pPr>
            <w:r w:rsidRPr="00A61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 xml:space="preserve">11.9736733  </w:t>
            </w:r>
          </w:p>
        </w:tc>
        <w:tc>
          <w:tcPr>
            <w:tcW w:w="3615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 w:rsidRPr="00A61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 xml:space="preserve">13.39399783  </w:t>
            </w:r>
          </w:p>
        </w:tc>
      </w:tr>
      <w:tr w:rsidR="000E3BAE" w:rsidTr="000E3BAE">
        <w:tc>
          <w:tcPr>
            <w:tcW w:w="3560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>
              <w:t>R-squared</w:t>
            </w:r>
          </w:p>
        </w:tc>
        <w:tc>
          <w:tcPr>
            <w:tcW w:w="3615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 w:rsidRPr="00A61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>0.2735589</w:t>
            </w:r>
          </w:p>
        </w:tc>
        <w:tc>
          <w:tcPr>
            <w:tcW w:w="3615" w:type="dxa"/>
          </w:tcPr>
          <w:p w:rsidR="000E3BAE" w:rsidRDefault="000E3BAE" w:rsidP="000E3BAE">
            <w:pPr>
              <w:pStyle w:val="SourceCode"/>
              <w:shd w:val="clear" w:color="auto" w:fill="auto"/>
            </w:pPr>
            <w:r w:rsidRPr="00A61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>0.04264157</w:t>
            </w:r>
          </w:p>
        </w:tc>
      </w:tr>
    </w:tbl>
    <w:p w:rsidR="000E3BAE" w:rsidRPr="00A61725" w:rsidRDefault="000E3BAE" w:rsidP="00A61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D36AF5" w:rsidRDefault="00D04326">
      <w:r>
        <w:t xml:space="preserve">(d)For this data set </w:t>
      </w:r>
      <w:proofErr w:type="gramStart"/>
      <w:r>
        <w:t>non</w:t>
      </w:r>
      <w:proofErr w:type="gramEnd"/>
      <w:r>
        <w:t xml:space="preserve"> of the models are siginificantly better or worse than others.A robust linear model with PCA should work because its interpretablity.</w:t>
      </w:r>
    </w:p>
    <w:p w:rsidR="00D36AF5" w:rsidRDefault="00D04326">
      <w:pPr>
        <w:pStyle w:val="Compact"/>
        <w:numPr>
          <w:ilvl w:val="0"/>
          <w:numId w:val="6"/>
        </w:numPr>
      </w:pPr>
      <w:r>
        <w:t>Robust Linear model will be used because it is easier to implement and give higer R-squred values for the fit and lower RMSE for testing data.</w:t>
      </w:r>
    </w:p>
    <w:p w:rsidR="00D36AF5" w:rsidRDefault="00D04326">
      <w:r>
        <w:t>2. a.Loading data</w:t>
      </w:r>
    </w:p>
    <w:p w:rsidR="00D36AF5" w:rsidRDefault="00D04326">
      <w:pPr>
        <w:pStyle w:val="Compact"/>
        <w:numPr>
          <w:ilvl w:val="0"/>
          <w:numId w:val="7"/>
        </w:numPr>
      </w:pPr>
      <w:r>
        <w:t>Remove the near zero variance predictors.</w:t>
      </w:r>
    </w:p>
    <w:p w:rsidR="00D36AF5" w:rsidRDefault="00D04326">
      <w:pPr>
        <w:pStyle w:val="SourceCode"/>
      </w:pPr>
      <w:r>
        <w:rPr>
          <w:rStyle w:val="VerbatimChar"/>
        </w:rPr>
        <w:t>388</w:t>
      </w:r>
    </w:p>
    <w:p w:rsidR="00D36AF5" w:rsidRDefault="00D04326">
      <w:pPr>
        <w:pStyle w:val="SourceCode"/>
      </w:pPr>
      <w:r>
        <w:rPr>
          <w:rStyle w:val="VerbatimChar"/>
        </w:rPr>
        <w:t>## [1] New Dimension of the fingerprint is:</w:t>
      </w:r>
    </w:p>
    <w:p w:rsidR="00D36AF5" w:rsidRDefault="00D04326">
      <w:pPr>
        <w:pStyle w:val="SourceCode"/>
        <w:rPr>
          <w:rStyle w:val="VerbatimChar"/>
        </w:rPr>
      </w:pPr>
      <w:r>
        <w:rPr>
          <w:rStyle w:val="VerbatimChar"/>
        </w:rPr>
        <w:t>## [1] 165 388</w:t>
      </w:r>
    </w:p>
    <w:p w:rsidR="0046404B" w:rsidRDefault="0046404B">
      <w:pPr>
        <w:pStyle w:val="SourceCode"/>
      </w:pPr>
      <w:r>
        <w:rPr>
          <w:rStyle w:val="VerbatimChar"/>
        </w:rPr>
        <w:t>Effective Dimension is 388</w:t>
      </w:r>
    </w:p>
    <w:p w:rsidR="00D36AF5" w:rsidRDefault="0046404B">
      <w:r>
        <w:t>C. Split</w:t>
      </w:r>
      <w:r w:rsidR="00D04326">
        <w:t xml:space="preserve"> the data and train a PLS model</w:t>
      </w:r>
    </w:p>
    <w:p w:rsidR="000E3BAE" w:rsidRDefault="0046404B">
      <w:r>
        <w:t xml:space="preserve">75 % for Training set </w:t>
      </w:r>
    </w:p>
    <w:p w:rsidR="0046404B" w:rsidRDefault="0046404B">
      <w:r>
        <w:t>25% for Testing set</w:t>
      </w:r>
    </w:p>
    <w:p w:rsidR="0046404B" w:rsidRPr="0046404B" w:rsidRDefault="0046404B">
      <w:pPr>
        <w:rPr>
          <w:b/>
        </w:rPr>
      </w:pPr>
      <w:r>
        <w:rPr>
          <w:b/>
        </w:rPr>
        <w:t xml:space="preserve">Preprocessing </w:t>
      </w:r>
      <w:r w:rsidRPr="0046404B">
        <w:rPr>
          <w:b/>
        </w:rPr>
        <w:t xml:space="preserve">= </w:t>
      </w:r>
      <w:r>
        <w:rPr>
          <w:b/>
        </w:rPr>
        <w:t>"center", and "scale"</w:t>
      </w:r>
    </w:p>
    <w:p w:rsidR="00D36AF5" w:rsidRDefault="00D04326">
      <w:pPr>
        <w:pStyle w:val="SourceCode"/>
      </w:pPr>
      <w:r>
        <w:rPr>
          <w:rStyle w:val="VerbatimChar"/>
        </w:rPr>
        <w:t xml:space="preserve">## Data:    X dimension: 123 388 </w:t>
      </w:r>
      <w:r>
        <w:br/>
      </w:r>
      <w:r>
        <w:rPr>
          <w:rStyle w:val="VerbatimChar"/>
        </w:rPr>
        <w:t>#</w:t>
      </w:r>
      <w:r w:rsidR="0046404B">
        <w:rPr>
          <w:rStyle w:val="VerbatimChar"/>
        </w:rPr>
        <w:t># Y</w:t>
      </w:r>
      <w:r>
        <w:rPr>
          <w:rStyle w:val="VerbatimChar"/>
        </w:rPr>
        <w:t xml:space="preserve"> dimension: 123 1</w:t>
      </w:r>
      <w:r>
        <w:br/>
      </w:r>
      <w:r>
        <w:rPr>
          <w:rStyle w:val="VerbatimChar"/>
        </w:rPr>
        <w:t>## Fit method: kernelpls</w:t>
      </w:r>
      <w:r>
        <w:br/>
      </w:r>
      <w:r>
        <w:rPr>
          <w:rStyle w:val="VerbatimChar"/>
        </w:rPr>
        <w:t>## Number of components considered: 122</w:t>
      </w:r>
      <w:r>
        <w:br/>
      </w:r>
    </w:p>
    <w:p w:rsidR="0046404B" w:rsidRDefault="00D04326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final_files/figure-docx/unnamed-chunk-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36AF5" w:rsidRDefault="00D04326">
      <w:bookmarkStart w:id="0" w:name="_GoBack"/>
      <w:bookmarkEnd w:id="0"/>
      <w:r>
        <w:t>40 variables are optimal according the above graph as it will explain 91% of the variation in the data.</w:t>
      </w:r>
    </w:p>
    <w:p w:rsidR="00D36AF5" w:rsidRDefault="00D04326">
      <w:pPr>
        <w:pStyle w:val="SourceCode"/>
      </w:pPr>
      <w:r>
        <w:rPr>
          <w:rStyle w:val="VerbatimChar"/>
        </w:rPr>
        <w:t xml:space="preserve">## Partial Least Squares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123 samples</w:t>
      </w:r>
      <w:r>
        <w:br/>
      </w:r>
      <w:r>
        <w:rPr>
          <w:rStyle w:val="VerbatimChar"/>
        </w:rPr>
        <w:t>## 388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centered, scaled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123, 123, 123, 123, 123, 123,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ncomp  RMSE  Rsquared  RMSE SD  Rsquared SD</w:t>
      </w:r>
      <w:r>
        <w:br/>
      </w:r>
      <w:r>
        <w:rPr>
          <w:rStyle w:val="VerbatimChar"/>
        </w:rPr>
        <w:t xml:space="preserve">##    1     13    0.3       2        0.1        </w:t>
      </w:r>
      <w:r>
        <w:br/>
      </w:r>
      <w:r>
        <w:rPr>
          <w:rStyle w:val="VerbatimChar"/>
        </w:rPr>
        <w:t xml:space="preserve">##    2     12    0.4       2        0.1        </w:t>
      </w:r>
      <w:r>
        <w:br/>
      </w:r>
      <w:r>
        <w:rPr>
          <w:rStyle w:val="VerbatimChar"/>
        </w:rPr>
        <w:t xml:space="preserve">##    3     12    0.4       2        0.1        </w:t>
      </w:r>
      <w:r>
        <w:br/>
      </w:r>
      <w:r>
        <w:rPr>
          <w:rStyle w:val="VerbatimChar"/>
        </w:rPr>
        <w:t xml:space="preserve">##    4     12    0.4       2        0.1        </w:t>
      </w:r>
      <w:r>
        <w:br/>
      </w:r>
      <w:r>
        <w:rPr>
          <w:rStyle w:val="VerbatimChar"/>
        </w:rPr>
        <w:t xml:space="preserve">##    5     12    0.4       2        0.2        </w:t>
      </w:r>
      <w:r>
        <w:br/>
      </w:r>
      <w:r>
        <w:rPr>
          <w:rStyle w:val="VerbatimChar"/>
        </w:rPr>
        <w:t xml:space="preserve">##    6     12    0.4       2        0.1        </w:t>
      </w:r>
      <w:r>
        <w:br/>
      </w:r>
      <w:r>
        <w:rPr>
          <w:rStyle w:val="VerbatimChar"/>
        </w:rPr>
        <w:t xml:space="preserve">##    7     12    0.4       2        0.1        </w:t>
      </w:r>
      <w:r>
        <w:br/>
      </w:r>
      <w:r>
        <w:rPr>
          <w:rStyle w:val="VerbatimChar"/>
        </w:rPr>
        <w:t xml:space="preserve">##    8     12    0.4       2        0.1        </w:t>
      </w:r>
      <w:r>
        <w:br/>
      </w:r>
      <w:r>
        <w:rPr>
          <w:rStyle w:val="VerbatimChar"/>
        </w:rPr>
        <w:t xml:space="preserve">##    9     12    0.4       2        0.1        </w:t>
      </w:r>
      <w:r>
        <w:br/>
      </w:r>
      <w:r>
        <w:rPr>
          <w:rStyle w:val="VerbatimChar"/>
        </w:rPr>
        <w:t xml:space="preserve">##   10     12    0.4       2        0.2        </w:t>
      </w:r>
      <w:r>
        <w:br/>
      </w:r>
      <w:r>
        <w:rPr>
          <w:rStyle w:val="VerbatimChar"/>
        </w:rPr>
        <w:t xml:space="preserve">##   11     12    0.4       2        0.2        </w:t>
      </w:r>
      <w:r>
        <w:br/>
      </w:r>
      <w:r>
        <w:rPr>
          <w:rStyle w:val="VerbatimChar"/>
        </w:rPr>
        <w:t xml:space="preserve">##   12     12    0.4       2        0.2        </w:t>
      </w:r>
      <w:r>
        <w:br/>
      </w:r>
      <w:r>
        <w:rPr>
          <w:rStyle w:val="VerbatimChar"/>
        </w:rPr>
        <w:t xml:space="preserve">##   13     12    0.4       2        0.2        </w:t>
      </w:r>
      <w:r>
        <w:br/>
      </w:r>
      <w:r>
        <w:rPr>
          <w:rStyle w:val="VerbatimChar"/>
        </w:rPr>
        <w:t xml:space="preserve">##   14     12    0.4       2        0.2        </w:t>
      </w:r>
      <w:r>
        <w:br/>
      </w:r>
      <w:r>
        <w:rPr>
          <w:rStyle w:val="VerbatimChar"/>
        </w:rPr>
        <w:t xml:space="preserve">##   15     13    0.4       2        0.2        </w:t>
      </w:r>
      <w:r>
        <w:br/>
      </w:r>
      <w:r>
        <w:rPr>
          <w:rStyle w:val="VerbatimChar"/>
        </w:rPr>
        <w:t xml:space="preserve">##   16     13    0.4       2        0.2        </w:t>
      </w:r>
      <w:r>
        <w:br/>
      </w:r>
      <w:r>
        <w:rPr>
          <w:rStyle w:val="VerbatimChar"/>
        </w:rPr>
        <w:t xml:space="preserve">##   17     13    0.4       2        0.2        </w:t>
      </w:r>
      <w:r>
        <w:br/>
      </w:r>
      <w:r>
        <w:rPr>
          <w:rStyle w:val="VerbatimChar"/>
        </w:rPr>
        <w:lastRenderedPageBreak/>
        <w:t xml:space="preserve">##   18     13    0.4       2        0.2        </w:t>
      </w:r>
      <w:r>
        <w:br/>
      </w:r>
      <w:r>
        <w:rPr>
          <w:rStyle w:val="VerbatimChar"/>
        </w:rPr>
        <w:t xml:space="preserve">##   19     14    0.4       2        0.2        </w:t>
      </w:r>
      <w:r>
        <w:br/>
      </w:r>
      <w:r>
        <w:rPr>
          <w:rStyle w:val="VerbatimChar"/>
        </w:rPr>
        <w:t xml:space="preserve">##   20     14    0.4       2        0.2        </w:t>
      </w:r>
      <w:r>
        <w:br/>
      </w:r>
      <w:r>
        <w:rPr>
          <w:rStyle w:val="VerbatimChar"/>
        </w:rPr>
        <w:t xml:space="preserve">##   21     14    0.4       2        0.2        </w:t>
      </w:r>
      <w:r>
        <w:br/>
      </w:r>
      <w:r>
        <w:rPr>
          <w:rStyle w:val="VerbatimChar"/>
        </w:rPr>
        <w:t xml:space="preserve">##   22     14    0.3       3        0.2        </w:t>
      </w:r>
      <w:r>
        <w:br/>
      </w:r>
      <w:r>
        <w:rPr>
          <w:rStyle w:val="VerbatimChar"/>
        </w:rPr>
        <w:t xml:space="preserve">##   23     14    0.3       3        0.2        </w:t>
      </w:r>
      <w:r>
        <w:br/>
      </w:r>
      <w:r>
        <w:rPr>
          <w:rStyle w:val="VerbatimChar"/>
        </w:rPr>
        <w:t xml:space="preserve">##   24     15    0.3       3        0.2        </w:t>
      </w:r>
      <w:r>
        <w:br/>
      </w:r>
      <w:r>
        <w:rPr>
          <w:rStyle w:val="VerbatimChar"/>
        </w:rPr>
        <w:t xml:space="preserve">##   25     15    0.3       3        0.2        </w:t>
      </w:r>
      <w:r>
        <w:br/>
      </w:r>
      <w:r>
        <w:rPr>
          <w:rStyle w:val="VerbatimChar"/>
        </w:rPr>
        <w:t xml:space="preserve">##   26     15    0.3       3        0.2        </w:t>
      </w:r>
      <w:r>
        <w:br/>
      </w:r>
      <w:r>
        <w:rPr>
          <w:rStyle w:val="VerbatimChar"/>
        </w:rPr>
        <w:t xml:space="preserve">##   27     15    0.3       3        0.2        </w:t>
      </w:r>
      <w:r>
        <w:br/>
      </w:r>
      <w:r>
        <w:rPr>
          <w:rStyle w:val="VerbatimChar"/>
        </w:rPr>
        <w:t xml:space="preserve">##   28     15    0.3       3        0.2        </w:t>
      </w:r>
      <w:r>
        <w:br/>
      </w:r>
      <w:r>
        <w:rPr>
          <w:rStyle w:val="VerbatimChar"/>
        </w:rPr>
        <w:t xml:space="preserve">##   29     16    0.3       3        0.2        </w:t>
      </w:r>
      <w:r>
        <w:br/>
      </w:r>
      <w:r>
        <w:rPr>
          <w:rStyle w:val="VerbatimChar"/>
        </w:rPr>
        <w:t xml:space="preserve">##   30     16    0.3       3        0.1        </w:t>
      </w:r>
      <w:r>
        <w:br/>
      </w:r>
      <w:r>
        <w:rPr>
          <w:rStyle w:val="VerbatimChar"/>
        </w:rPr>
        <w:t xml:space="preserve">##   31     16    0.3       3        0.1        </w:t>
      </w:r>
      <w:r>
        <w:br/>
      </w:r>
      <w:r>
        <w:rPr>
          <w:rStyle w:val="VerbatimChar"/>
        </w:rPr>
        <w:t xml:space="preserve">##   32     16    0.3       3        0.1        </w:t>
      </w:r>
      <w:r>
        <w:br/>
      </w:r>
      <w:r>
        <w:rPr>
          <w:rStyle w:val="VerbatimChar"/>
        </w:rPr>
        <w:t xml:space="preserve">##   33     16    0.3       3        0.1        </w:t>
      </w:r>
      <w:r>
        <w:br/>
      </w:r>
      <w:r>
        <w:rPr>
          <w:rStyle w:val="VerbatimChar"/>
        </w:rPr>
        <w:t xml:space="preserve">##   34     17    0.3       3        0.1        </w:t>
      </w:r>
      <w:r>
        <w:br/>
      </w:r>
      <w:r>
        <w:rPr>
          <w:rStyle w:val="VerbatimChar"/>
        </w:rPr>
        <w:t xml:space="preserve">##   35     17    0.3       3        0.1        </w:t>
      </w:r>
      <w:r>
        <w:br/>
      </w:r>
      <w:r>
        <w:rPr>
          <w:rStyle w:val="VerbatimChar"/>
        </w:rPr>
        <w:t xml:space="preserve">##   36     17    0.2       3        0.1        </w:t>
      </w:r>
      <w:r>
        <w:br/>
      </w:r>
      <w:r>
        <w:rPr>
          <w:rStyle w:val="VerbatimChar"/>
        </w:rPr>
        <w:t xml:space="preserve">##   37     17    0.2       3        0.1        </w:t>
      </w:r>
      <w:r>
        <w:br/>
      </w:r>
      <w:r>
        <w:rPr>
          <w:rStyle w:val="VerbatimChar"/>
        </w:rPr>
        <w:t xml:space="preserve">##   38     17    0.2       3        0.1        </w:t>
      </w:r>
      <w:r>
        <w:br/>
      </w:r>
      <w:r>
        <w:rPr>
          <w:rStyle w:val="VerbatimChar"/>
        </w:rPr>
        <w:t xml:space="preserve">##   39     18    0.2       4        0.1        </w:t>
      </w:r>
      <w:r>
        <w:br/>
      </w:r>
      <w:r>
        <w:rPr>
          <w:rStyle w:val="VerbatimChar"/>
        </w:rPr>
        <w:t xml:space="preserve">##   40     18    0.2       4        0.1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RMSE was used to select the optimal model using  the smallest value.</w:t>
      </w:r>
      <w:r>
        <w:br/>
      </w:r>
      <w:r>
        <w:rPr>
          <w:rStyle w:val="VerbatimChar"/>
        </w:rPr>
        <w:t>## The final value used for the model was ncomp = 6.</w:t>
      </w:r>
    </w:p>
    <w:p w:rsidR="00022785" w:rsidRDefault="00D04326" w:rsidP="00022785">
      <w:proofErr w:type="gramStart"/>
      <w:r>
        <w:t>d</w:t>
      </w:r>
      <w:proofErr w:type="gramEnd"/>
      <w:r>
        <w:t>.</w:t>
      </w:r>
      <w:r w:rsidR="00022785" w:rsidRPr="00022785">
        <w:t xml:space="preserve"> </w:t>
      </w:r>
    </w:p>
    <w:p w:rsidR="00022785" w:rsidRDefault="00022785" w:rsidP="00022785">
      <w:proofErr w:type="spellStart"/>
      <w:proofErr w:type="gramStart"/>
      <w:r>
        <w:t>predTest</w:t>
      </w:r>
      <w:proofErr w:type="spellEnd"/>
      <w:proofErr w:type="gramEnd"/>
      <w:r>
        <w:t xml:space="preserve"> &lt;- predict(</w:t>
      </w:r>
      <w:proofErr w:type="spellStart"/>
      <w:r>
        <w:t>plsFit</w:t>
      </w:r>
      <w:proofErr w:type="spellEnd"/>
      <w:r>
        <w:t xml:space="preserve">, test, </w:t>
      </w:r>
      <w:proofErr w:type="spellStart"/>
      <w:r>
        <w:t>ncomp</w:t>
      </w:r>
      <w:proofErr w:type="spellEnd"/>
      <w:r>
        <w:t>=40)</w:t>
      </w:r>
    </w:p>
    <w:p w:rsidR="00D36AF5" w:rsidRDefault="00022785" w:rsidP="00022785">
      <w:proofErr w:type="spellStart"/>
      <w:proofErr w:type="gramStart"/>
      <w:r>
        <w:t>plsSum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test$permeability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predTest</w:t>
      </w:r>
      <w:proofErr w:type="spellEnd"/>
      <w:r>
        <w:t>)</w:t>
      </w:r>
    </w:p>
    <w:p w:rsidR="00D36AF5" w:rsidRDefault="00D04326">
      <w:r>
        <w:t>e. i.Apply robust liner model</w:t>
      </w:r>
    </w:p>
    <w:p w:rsidR="00D36AF5" w:rsidRDefault="00D04326">
      <w:pPr>
        <w:pStyle w:val="SourceCode"/>
      </w:pPr>
      <w:r>
        <w:rPr>
          <w:rStyle w:val="VerbatimChar"/>
        </w:rPr>
        <w:t xml:space="preserve">## Robust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123 samples</w:t>
      </w:r>
      <w:r>
        <w:br/>
      </w:r>
      <w:r>
        <w:rPr>
          <w:rStyle w:val="VerbatimChar"/>
        </w:rPr>
        <w:t>## 388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principal component signal extraction, scaled, centered 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123, 123, 123, 123, 123, </w:t>
      </w:r>
      <w:proofErr w:type="gramStart"/>
      <w:r>
        <w:rPr>
          <w:rStyle w:val="VerbatimChar"/>
        </w:rPr>
        <w:t>123, ...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  Rsquared  RMSE SD  Rsquared SD</w:t>
      </w:r>
      <w:r>
        <w:br/>
      </w:r>
      <w:r>
        <w:rPr>
          <w:rStyle w:val="VerbatimChar"/>
        </w:rPr>
        <w:t xml:space="preserve">##   13    0.3       2        0.1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D36AF5" w:rsidRDefault="00D04326">
      <w:proofErr w:type="gramStart"/>
      <w:r>
        <w:t>f</w:t>
      </w:r>
      <w:proofErr w:type="gramEnd"/>
      <w:r>
        <w:t>.</w:t>
      </w:r>
      <w:r w:rsidR="00022785">
        <w:t xml:space="preserve"> No. Because the sample size is small. The models are not good enough.</w:t>
      </w:r>
    </w:p>
    <w:p w:rsidR="00D36AF5" w:rsidRDefault="00D04326">
      <w:r>
        <w:t>3.</w:t>
      </w:r>
    </w:p>
    <w:p w:rsidR="00D36AF5" w:rsidRDefault="00D04326">
      <w:proofErr w:type="spellStart"/>
      <w:proofErr w:type="gramStart"/>
      <w:r>
        <w:t>a.Load</w:t>
      </w:r>
      <w:proofErr w:type="spellEnd"/>
      <w:proofErr w:type="gramEnd"/>
      <w:r>
        <w:t xml:space="preserve"> Data</w:t>
      </w:r>
    </w:p>
    <w:p w:rsidR="00D04326" w:rsidRDefault="00D04326" w:rsidP="00D04326">
      <w:proofErr w:type="spellStart"/>
      <w:proofErr w:type="gramStart"/>
      <w:r>
        <w:lastRenderedPageBreak/>
        <w:t>b.Impute</w:t>
      </w:r>
      <w:proofErr w:type="spellEnd"/>
      <w:proofErr w:type="gramEnd"/>
      <w:r>
        <w:t xml:space="preserve"> missing values</w:t>
      </w:r>
    </w:p>
    <w:p w:rsidR="00D04326" w:rsidRDefault="00D04326" w:rsidP="00D04326">
      <w:proofErr w:type="gramStart"/>
      <w:r>
        <w:t>library(</w:t>
      </w:r>
      <w:proofErr w:type="gramEnd"/>
      <w:r>
        <w:t>impute)</w:t>
      </w:r>
    </w:p>
    <w:p w:rsidR="00D04326" w:rsidRDefault="00D04326" w:rsidP="00D04326">
      <w:proofErr w:type="spellStart"/>
      <w:r>
        <w:t>x.imputed</w:t>
      </w:r>
      <w:proofErr w:type="spellEnd"/>
      <w:r>
        <w:t xml:space="preserve"> &lt;- </w:t>
      </w:r>
      <w:proofErr w:type="spellStart"/>
      <w:proofErr w:type="gramStart"/>
      <w:r>
        <w:t>impute.knn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>(x), k=5)</w:t>
      </w:r>
    </w:p>
    <w:p w:rsidR="00D04326" w:rsidRDefault="00D04326" w:rsidP="00D04326">
      <w:proofErr w:type="gramStart"/>
      <w:r>
        <w:t>dataset</w:t>
      </w:r>
      <w:proofErr w:type="gram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r>
        <w:t>y,x.imputed$data</w:t>
      </w:r>
      <w:proofErr w:type="spellEnd"/>
      <w:r>
        <w:t>)</w:t>
      </w:r>
    </w:p>
    <w:p w:rsidR="00D04326" w:rsidRDefault="00D04326" w:rsidP="00D679D4">
      <w:pPr>
        <w:pStyle w:val="ListParagraph"/>
        <w:numPr>
          <w:ilvl w:val="0"/>
          <w:numId w:val="7"/>
        </w:numPr>
      </w:pPr>
    </w:p>
    <w:p w:rsidR="00D679D4" w:rsidRDefault="00D679D4" w:rsidP="00D679D4">
      <w:pPr>
        <w:pStyle w:val="ListParagraph"/>
        <w:ind w:left="480"/>
      </w:pPr>
      <w:r w:rsidRPr="00D679D4">
        <w:t>Split the data in to training and testing set. Train a PLS model</w:t>
      </w:r>
      <w:r>
        <w:t>,</w:t>
      </w:r>
      <w:r w:rsidRPr="00D679D4">
        <w:t xml:space="preserve"> from the above figure </w:t>
      </w:r>
      <w:r>
        <w:t xml:space="preserve">about </w:t>
      </w:r>
      <w:r w:rsidRPr="00D679D4">
        <w:t>40 components have optimal RMSE.</w:t>
      </w:r>
    </w:p>
    <w:p w:rsidR="00D679D4" w:rsidRDefault="00D679D4" w:rsidP="00D679D4"/>
    <w:p w:rsidR="00D679D4" w:rsidRDefault="00D679D4" w:rsidP="00D679D4">
      <w:r>
        <w:rPr>
          <w:noProof/>
        </w:rPr>
        <w:drawing>
          <wp:inline distT="0" distB="0" distL="0" distR="0" wp14:anchorId="5434A4B9" wp14:editId="02A0251A">
            <wp:extent cx="4030980" cy="3352823"/>
            <wp:effectExtent l="0" t="0" r="0" b="0"/>
            <wp:docPr id="3" name="Picture 3" descr="\\homedir.mtu.edu\home\Desktop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dir.mtu.edu\home\Desktop\Rplot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347" cy="33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D4" w:rsidRDefault="00D679D4" w:rsidP="00D679D4"/>
    <w:p w:rsidR="00D04326" w:rsidRDefault="00D04326" w:rsidP="00D04326"/>
    <w:p w:rsidR="00D04326" w:rsidRDefault="00D679D4" w:rsidP="00D04326">
      <w:proofErr w:type="gramStart"/>
      <w:r>
        <w:t>d</w:t>
      </w:r>
      <w:proofErr w:type="gramEnd"/>
      <w:r>
        <w:t>.</w:t>
      </w:r>
    </w:p>
    <w:p w:rsidR="00D679D4" w:rsidRDefault="00D679D4" w:rsidP="00D679D4">
      <w:proofErr w:type="spellStart"/>
      <w:proofErr w:type="gramStart"/>
      <w:r>
        <w:t>plsFitPred</w:t>
      </w:r>
      <w:proofErr w:type="spellEnd"/>
      <w:proofErr w:type="gramEnd"/>
      <w:r>
        <w:t xml:space="preserve"> &lt;- predict(</w:t>
      </w:r>
      <w:proofErr w:type="spellStart"/>
      <w:r>
        <w:t>plsFit,test,ncomp</w:t>
      </w:r>
      <w:proofErr w:type="spellEnd"/>
      <w:r>
        <w:t>=40)</w:t>
      </w:r>
    </w:p>
    <w:p w:rsidR="00D679D4" w:rsidRDefault="00D679D4" w:rsidP="00D679D4">
      <w:proofErr w:type="spellStart"/>
      <w:proofErr w:type="gramStart"/>
      <w:r>
        <w:t>plsSum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test$y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plsFitPred</w:t>
      </w:r>
      <w:proofErr w:type="spellEnd"/>
      <w:r>
        <w:t>)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y.40.comps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3   42.03   43.00921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5   42.49   41.29671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6   43.57   41.82107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10  42.45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42.44659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12  42.68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42.24415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15  41.50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40.47215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32  41.87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40.94658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36  40.87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42.11370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39  42.23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43.38682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55  39.77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41.08004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57  39.14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39.65448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59  42.31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42.06472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60  40.49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41.19709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66  42.03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41.49470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68  41.85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39.63101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69  39.71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39.95932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71  39.16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39.08638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76  38.76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40.18474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82  41.25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40.59070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85  40.91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39.45312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90  39.27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37.59883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92  39.17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39.69051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95  40.77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40.98456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96  39.86</w:t>
      </w:r>
      <w:proofErr w:type="gramEnd"/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39.78961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100 37.73   38.69308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101 37.30   38.62855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107 39.42   38.91600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115 41.86   39.61187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116 42.15   37.92068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117 43.88   38.53108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118 39.58   38.55666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122 40.66   39.75220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129 42.73   41.84246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135 37.86   39.50506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136 38.03   41.07014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142 40.31   40.43579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144 40.64   40.17808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146 38.13   37.74891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148 39.14   38.70629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154 37.51   38.18449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164 38.67   42.02360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165 38.42   40.61114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167 38.82   37.52129</w:t>
      </w:r>
    </w:p>
    <w:p w:rsidR="00022785" w:rsidRPr="00022785" w:rsidRDefault="00022785" w:rsidP="00022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2278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172 39.66   36.82774</w:t>
      </w:r>
    </w:p>
    <w:p w:rsidR="00D679D4" w:rsidRDefault="00022785" w:rsidP="00D679D4">
      <w:proofErr w:type="gramStart"/>
      <w:r>
        <w:t>e</w:t>
      </w:r>
      <w:proofErr w:type="gramEnd"/>
      <w:r>
        <w:t>.</w:t>
      </w:r>
    </w:p>
    <w:p w:rsidR="00022785" w:rsidRDefault="00022785" w:rsidP="00022785">
      <w:proofErr w:type="gramStart"/>
      <w:r>
        <w:t>library(</w:t>
      </w:r>
      <w:proofErr w:type="gramEnd"/>
      <w:r>
        <w:t>caret)</w:t>
      </w:r>
    </w:p>
    <w:p w:rsidR="00022785" w:rsidRDefault="00022785" w:rsidP="00022785">
      <w:proofErr w:type="spellStart"/>
      <w:proofErr w:type="gramStart"/>
      <w:r>
        <w:t>plsImp</w:t>
      </w:r>
      <w:proofErr w:type="spellEnd"/>
      <w:proofErr w:type="gramEnd"/>
      <w:r>
        <w:t xml:space="preserve"> &lt;- </w:t>
      </w:r>
      <w:proofErr w:type="spellStart"/>
      <w:r>
        <w:t>varImp</w:t>
      </w:r>
      <w:proofErr w:type="spellEnd"/>
      <w:r>
        <w:t>(</w:t>
      </w:r>
      <w:proofErr w:type="spellStart"/>
      <w:r>
        <w:t>plsFit,useModel</w:t>
      </w:r>
      <w:proofErr w:type="spellEnd"/>
      <w:r>
        <w:t>=</w:t>
      </w:r>
      <w:proofErr w:type="spellStart"/>
      <w:r>
        <w:t>TRUE,scale</w:t>
      </w:r>
      <w:proofErr w:type="spellEnd"/>
      <w:r>
        <w:t>=FALSE)</w:t>
      </w:r>
    </w:p>
    <w:p w:rsidR="00022785" w:rsidRDefault="00022785" w:rsidP="00022785">
      <w:proofErr w:type="spellStart"/>
      <w:proofErr w:type="gramStart"/>
      <w:r>
        <w:t>plsImp</w:t>
      </w:r>
      <w:proofErr w:type="spellEnd"/>
      <w:proofErr w:type="gramEnd"/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Overall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BiologicalMaterial01   0.0037636251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BiologicalMaterial02   0.0061627042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BiologicalMaterial03   0.0074523767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BiologicalMaterial04   0.0056757466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BiologicalMaterial05   0.0043282008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BiologicalMaterial06   0.0064829052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BiologicalMaterial07   0.0096930901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BiologicalMaterial08   0.0061004835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BiologicalMaterial09   0.0032605497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BiologicalMaterial10   0.0054176680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BiologicalMaterial11   0.0037373796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BiologicalMaterial12   0.0053204056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ManufacturingProcess01 0.0043895915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ManufacturingProcess02 0.0028928196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ManufacturingProcess03 0.0016489279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ManufacturingProcess04 0.0032304816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ManufacturingProcess05 0.0018557470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ManufacturingProcess06 0.0055780143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ManufacturingProcess07 0.0048561644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ManufacturingProcess08 0.0042153086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ManufacturingProcess09 0.0099172028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ManufacturingProcess10 0.0021014055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ManufacturingProcess11 0.0041500451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ManufacturingProcess12 0.0001293519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ManufacturingProcess13 0.0072739916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ManufacturingProcess14 0.0047148999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ManufacturingProcess15 0.0043143962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ManufacturingProcess16 0.0001571240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ManufacturingProcess17 0.0081821859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ManufacturingProcess18 0.0016796166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ManufacturingProcess19 0.0013170724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ManufacturingProcess20 0.0018220593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ManufacturingProcess21 0.0029222467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ManufacturingProcess22 0.0028299021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ManufacturingProcess23 0.0046532756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ManufacturingProcess24 0.0064236747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ManufacturingProcess25 0.0045760453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ManufacturingProcess26 0.0047087295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ManufacturingProcess27 0.0034934057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ManufacturingProcess28 0.0029032736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ManufacturingProcess29 0.0092933008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ManufacturingProcess30 0.0052514294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ManufacturingProcess31 0.0029302038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ManufacturingProcess32 0.0095202745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ManufacturingProcess33 0.0094482146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ManufacturingProcess34 0.0026804695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ManufacturingProcess35 0.0046265651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ManufacturingProcess36 0.1180427124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ManufacturingProcess37 0.0107504515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ManufacturingProcess38 0.0040080219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ManufacturingProcess39 0.0088174535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ManufacturingProcess40 0.0038981436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ManufacturingProcess41 0.0039788277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ManufacturingProcess42 0.0079372437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ManufacturingProcess43 0.0044322238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ManufacturingProcess44 0.0065351804</w:t>
      </w:r>
    </w:p>
    <w:p w:rsidR="00022785" w:rsidRDefault="00022785" w:rsidP="0002278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ManufacturingProcess45 0.0140503775</w:t>
      </w:r>
    </w:p>
    <w:p w:rsidR="00022785" w:rsidRDefault="00022785" w:rsidP="00022785">
      <w:proofErr w:type="spellStart"/>
      <w:r w:rsidRPr="00022785">
        <w:t>ManufacturingProcess</w:t>
      </w:r>
      <w:proofErr w:type="spellEnd"/>
      <w:r w:rsidRPr="00022785">
        <w:t xml:space="preserve"> variables dominate the list with higher weighted sums.</w:t>
      </w:r>
    </w:p>
    <w:p w:rsidR="00022785" w:rsidRDefault="00022785" w:rsidP="00022785">
      <w:proofErr w:type="gramStart"/>
      <w:r w:rsidRPr="00022785">
        <w:t>f</w:t>
      </w:r>
      <w:proofErr w:type="gramEnd"/>
      <w:r w:rsidRPr="00022785">
        <w:t>.</w:t>
      </w:r>
    </w:p>
    <w:p w:rsidR="00022785" w:rsidRDefault="00022785" w:rsidP="00022785">
      <w:proofErr w:type="gramStart"/>
      <w:r>
        <w:t>dataset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>(dataset)</w:t>
      </w:r>
    </w:p>
    <w:p w:rsidR="00022785" w:rsidRDefault="00022785" w:rsidP="00022785">
      <w:proofErr w:type="gramStart"/>
      <w:r>
        <w:t>plot(</w:t>
      </w:r>
      <w:proofErr w:type="gramEnd"/>
      <w:r>
        <w:t>dataset$ManufacturingProcess36,dataset$y,ylab="yeild",xlab="ManufacturingProcess36")</w:t>
      </w:r>
    </w:p>
    <w:p w:rsidR="00022785" w:rsidRDefault="00022785" w:rsidP="00022785">
      <w:proofErr w:type="gramStart"/>
      <w:r>
        <w:t>plot(</w:t>
      </w:r>
      <w:proofErr w:type="gramEnd"/>
      <w:r>
        <w:t>dataset$ManufacturingProcess03,dataset$y,ylab="yeild",xlab="ManufacturingProcess03")</w:t>
      </w:r>
    </w:p>
    <w:p w:rsidR="00022785" w:rsidRDefault="00022785" w:rsidP="00022785">
      <w:r>
        <w:rPr>
          <w:noProof/>
        </w:rPr>
        <w:drawing>
          <wp:inline distT="0" distB="0" distL="0" distR="0">
            <wp:extent cx="2591686" cy="3566160"/>
            <wp:effectExtent l="0" t="0" r="0" b="0"/>
            <wp:docPr id="4" name="Picture 4" descr="\\homedir.mtu.edu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dir.mtu.edu\hom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46" cy="35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922" cy="3512820"/>
            <wp:effectExtent l="0" t="0" r="0" b="0"/>
            <wp:docPr id="5" name="Picture 5" descr="\\homedir.mtu.edu\ho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dir.mtu.edu\hom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33" cy="35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85" w:rsidRDefault="00022785" w:rsidP="00022785">
      <w:r>
        <w:t xml:space="preserve">ManufacturingProcess36 has a high overall weight and when we plot </w:t>
      </w:r>
      <w:proofErr w:type="spellStart"/>
      <w:r>
        <w:t>yeild</w:t>
      </w:r>
      <w:proofErr w:type="spellEnd"/>
      <w:r>
        <w:t xml:space="preserve"> and ManufacturingProcess36 has a high correlation can be seen. But for </w:t>
      </w:r>
      <w:proofErr w:type="gramStart"/>
      <w:r>
        <w:t>ManufacturingProcess03 ,</w:t>
      </w:r>
      <w:proofErr w:type="gramEnd"/>
    </w:p>
    <w:p w:rsidR="00D679D4" w:rsidRDefault="00022785" w:rsidP="00022785">
      <w:proofErr w:type="gramStart"/>
      <w:r>
        <w:lastRenderedPageBreak/>
        <w:t>it</w:t>
      </w:r>
      <w:proofErr w:type="gramEnd"/>
      <w:r>
        <w:t xml:space="preserve"> is low. So information about ManufacturingProcess36 is </w:t>
      </w:r>
      <w:proofErr w:type="spellStart"/>
      <w:r>
        <w:t>helpfull</w:t>
      </w:r>
      <w:proofErr w:type="spellEnd"/>
      <w:r>
        <w:t xml:space="preserve"> in improving the </w:t>
      </w:r>
      <w:proofErr w:type="spellStart"/>
      <w:r>
        <w:t>yeild</w:t>
      </w:r>
      <w:proofErr w:type="spellEnd"/>
      <w:r>
        <w:t>.</w:t>
      </w:r>
    </w:p>
    <w:sectPr w:rsidR="00D679D4" w:rsidSect="000227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D898E"/>
    <w:multiLevelType w:val="multilevel"/>
    <w:tmpl w:val="D19CFE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6C1DA0"/>
    <w:multiLevelType w:val="multilevel"/>
    <w:tmpl w:val="1276B662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8D9D83"/>
    <w:multiLevelType w:val="multilevel"/>
    <w:tmpl w:val="D3307BF2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CF027F"/>
    <w:multiLevelType w:val="multilevel"/>
    <w:tmpl w:val="25C2F34E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8480DD"/>
    <w:multiLevelType w:val="multilevel"/>
    <w:tmpl w:val="7F80C18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2D5BC6"/>
    <w:multiLevelType w:val="multilevel"/>
    <w:tmpl w:val="86DE8678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785"/>
    <w:rsid w:val="000E3BAE"/>
    <w:rsid w:val="001D38B1"/>
    <w:rsid w:val="0046404B"/>
    <w:rsid w:val="004E29B3"/>
    <w:rsid w:val="00590D07"/>
    <w:rsid w:val="00784D58"/>
    <w:rsid w:val="008D6863"/>
    <w:rsid w:val="00A61725"/>
    <w:rsid w:val="00B86B75"/>
    <w:rsid w:val="00BC48D5"/>
    <w:rsid w:val="00C36279"/>
    <w:rsid w:val="00CC51F6"/>
    <w:rsid w:val="00D04326"/>
    <w:rsid w:val="00D36AF5"/>
    <w:rsid w:val="00D679D4"/>
    <w:rsid w:val="00E315A3"/>
    <w:rsid w:val="00F32858"/>
    <w:rsid w:val="00FE69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A3ECD-658D-44CE-AF28-F92E050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D67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7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CC51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3F56898.dotm</Template>
  <TotalTime>0</TotalTime>
  <Pages>12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EX6</vt:lpstr>
    </vt:vector>
  </TitlesOfParts>
  <Company>Michigan Technological University</Company>
  <LinksUpToDate>false</LinksUpToDate>
  <CharactersWithSpaces>13179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EX6</dc:title>
  <dc:creator>Chathura J Gunasekara</dc:creator>
  <cp:lastModifiedBy>cjgunase</cp:lastModifiedBy>
  <cp:revision>2</cp:revision>
  <dcterms:created xsi:type="dcterms:W3CDTF">2014-11-03T23:38:00Z</dcterms:created>
  <dcterms:modified xsi:type="dcterms:W3CDTF">2014-11-03T23:38:00Z</dcterms:modified>
</cp:coreProperties>
</file>